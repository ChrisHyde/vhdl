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1153592"/>
        <w:docPartObj>
          <w:docPartGallery w:val="Cover Pages"/>
          <w:docPartUnique/>
        </w:docPartObj>
      </w:sdtPr>
      <w:sdtEndPr/>
      <w:sdtContent>
        <w:p w:rsidR="002E2AE6" w:rsidRDefault="00B255A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1000125" cy="982345"/>
                    <wp:effectExtent l="0" t="2540" r="0" b="0"/>
                    <wp:wrapNone/>
                    <wp:docPr id="3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000125" cy="9823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AE6" w:rsidRDefault="002E2AE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27.55pt;margin-top:0;width:78.75pt;height:77.35pt;z-index:251659264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2AE6" w:rsidRDefault="002E2AE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2014/2015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E2AE6" w:rsidRDefault="00B255A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334510" cy="2367280"/>
                    <wp:effectExtent l="0" t="0" r="8890" b="7620"/>
                    <wp:wrapSquare wrapText="bothSides"/>
                    <wp:docPr id="2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334510" cy="236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AE6" w:rsidRPr="002E2AE6" w:rsidRDefault="00213B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AE6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Modelado y síntesi</w:t>
                                    </w:r>
                                    <w:r w:rsidR="002E2AE6" w:rsidRPr="002E2AE6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s de sistemas electr</w:t>
                                    </w:r>
                                    <w:r w:rsidR="002E2AE6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ónicos digitales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2AE6" w:rsidRDefault="002E2A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Practica Laboratorio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2AE6" w:rsidRDefault="002E2A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christopher HYDE PEINADO 09046047D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41.3pt;height:186.4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2E2AE6" w:rsidRPr="002E2AE6" w:rsidRDefault="002E2AE6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Modelado y síntesi</w:t>
                              </w:r>
                              <w:r w:rsidRPr="002E2AE6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s de sistemas electr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ónicos digitales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2AE6" w:rsidRDefault="002E2A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Practica Laboratorio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2AE6" w:rsidRDefault="002E2A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christopher HYDE PEINADO 09046047D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E2AE6">
            <w:br w:type="page"/>
          </w:r>
        </w:p>
      </w:sdtContent>
    </w:sdt>
    <w:p w:rsidR="0047384F" w:rsidRDefault="002E2AE6">
      <w:pPr>
        <w:rPr>
          <w:rFonts w:ascii="Calibri" w:hAnsi="Calibri"/>
          <w:color w:val="000000"/>
          <w:sz w:val="22"/>
          <w:szCs w:val="22"/>
          <w:lang w:val="es-ES"/>
        </w:rPr>
      </w:pPr>
      <w:r w:rsidRPr="002E2AE6">
        <w:rPr>
          <w:rFonts w:ascii="Calibri" w:hAnsi="Calibri"/>
          <w:b/>
          <w:bCs/>
          <w:color w:val="000000"/>
          <w:sz w:val="22"/>
          <w:szCs w:val="22"/>
          <w:lang w:val="es-ES"/>
        </w:rPr>
        <w:lastRenderedPageBreak/>
        <w:t xml:space="preserve">1.1.1.- </w:t>
      </w:r>
      <w:r w:rsidRPr="002E2AE6">
        <w:rPr>
          <w:rFonts w:ascii="Calibri" w:hAnsi="Calibri"/>
          <w:color w:val="000000"/>
          <w:sz w:val="22"/>
          <w:szCs w:val="22"/>
          <w:lang w:val="es-ES"/>
        </w:rPr>
        <w:t xml:space="preserve">Código VHDL de la entidad </w:t>
      </w:r>
      <w:proofErr w:type="spellStart"/>
      <w:r w:rsidRPr="002E2AE6">
        <w:rPr>
          <w:rFonts w:ascii="Calibri" w:hAnsi="Calibri"/>
          <w:b/>
          <w:bCs/>
          <w:i/>
          <w:iCs/>
          <w:color w:val="000000"/>
          <w:sz w:val="22"/>
          <w:szCs w:val="22"/>
          <w:lang w:val="es-ES"/>
        </w:rPr>
        <w:t>cnt_epp</w:t>
      </w:r>
      <w:proofErr w:type="spellEnd"/>
      <w:r w:rsidRPr="002E2AE6">
        <w:rPr>
          <w:rFonts w:ascii="Calibri" w:hAnsi="Calibri"/>
          <w:b/>
          <w:bCs/>
          <w:i/>
          <w:iCs/>
          <w:color w:val="000000"/>
          <w:sz w:val="22"/>
          <w:szCs w:val="22"/>
          <w:lang w:val="es-ES"/>
        </w:rPr>
        <w:t xml:space="preserve"> </w:t>
      </w:r>
      <w:r w:rsidRPr="002E2AE6">
        <w:rPr>
          <w:rFonts w:ascii="Calibri" w:hAnsi="Calibri"/>
          <w:color w:val="000000"/>
          <w:sz w:val="22"/>
          <w:szCs w:val="22"/>
          <w:lang w:val="es-ES"/>
        </w:rPr>
        <w:t>y del banco de pruebas utilizado en su simulación.</w:t>
      </w:r>
      <w:r w:rsidRPr="002E2AE6">
        <w:rPr>
          <w:rFonts w:ascii="Calibri" w:hAnsi="Calibri"/>
          <w:color w:val="000000"/>
          <w:sz w:val="22"/>
          <w:szCs w:val="22"/>
          <w:lang w:val="es-ES"/>
        </w:rPr>
        <w:br/>
        <w:t xml:space="preserve">También se debe proporcionar el código de la entidad </w:t>
      </w:r>
      <w:proofErr w:type="spellStart"/>
      <w:r w:rsidRPr="002E2AE6">
        <w:rPr>
          <w:rFonts w:ascii="Calibri" w:hAnsi="Calibri"/>
          <w:i/>
          <w:iCs/>
          <w:color w:val="000000"/>
          <w:sz w:val="22"/>
          <w:szCs w:val="22"/>
          <w:lang w:val="es-ES"/>
        </w:rPr>
        <w:t>epp_device</w:t>
      </w:r>
      <w:proofErr w:type="spellEnd"/>
      <w:r w:rsidRPr="002E2AE6">
        <w:rPr>
          <w:rFonts w:ascii="Calibri" w:hAnsi="Calibri"/>
          <w:color w:val="000000"/>
          <w:sz w:val="22"/>
          <w:szCs w:val="22"/>
          <w:lang w:val="es-ES"/>
        </w:rPr>
        <w:t>.</w:t>
      </w:r>
    </w:p>
    <w:p w:rsidR="002E2AE6" w:rsidRDefault="002E2AE6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E2AE6" w:rsidRDefault="002E2AE6" w:rsidP="002E2AE6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E314F5D" wp14:editId="64BE5729">
            <wp:extent cx="2209800" cy="1033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399" cy="10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D1" w:rsidRDefault="00BE47D1" w:rsidP="002E2AE6">
      <w:pPr>
        <w:jc w:val="center"/>
        <w:rPr>
          <w:lang w:val="es-ES"/>
        </w:rPr>
      </w:pPr>
    </w:p>
    <w:p w:rsidR="002E2AE6" w:rsidRDefault="00BE47D1" w:rsidP="00BE47D1">
      <w:pPr>
        <w:rPr>
          <w:lang w:val="es-ES"/>
        </w:rPr>
      </w:pPr>
      <w:r w:rsidRPr="00213B2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E63240" wp14:editId="7C229757">
                <wp:simplePos x="0" y="0"/>
                <wp:positionH relativeFrom="margin">
                  <wp:posOffset>-381000</wp:posOffset>
                </wp:positionH>
                <wp:positionV relativeFrom="paragraph">
                  <wp:posOffset>308610</wp:posOffset>
                </wp:positionV>
                <wp:extent cx="3067050" cy="6162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library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IEEE;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IEEE.STD_LOGIC_1164.ALL;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entity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cnt_epp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CLK      :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RST      :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ASTRB    :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DSTRB    :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DATA     :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inout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std_logic_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vector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PWRITE   :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PWAIT    :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DATO_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RD  :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in 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CE_RD    :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DIR      :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(7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DIR_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VLD  :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DATO     :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(7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DATO_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VLD :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 ;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architecture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rtl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cnt_epp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S1:std_logic;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S11:std_logic;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Q:std_logic;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S2:std_logic;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S22:std_logic;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Q2:std_logic;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------------------ADDRESS---------------------------------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AddrBiestableD1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Q &lt;= '0';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Q &lt;= ASTRB;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S1&lt;= ASTRB and not Q;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S11&lt;=S1 and not PWRITE;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AddrBiestableD2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DIR_VLD &lt;= '0';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DIR_VLD &lt;= S11;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63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0pt;margin-top:24.3pt;width:241.5pt;height:48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M6JwIAAE4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">
                <v:textbox>
                  <w:txbxContent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library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IEEE;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use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IEEE.STD_LOGIC_1164.ALL;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entity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cnt_epp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is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port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CLK      :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RST      :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ASTRB    :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DSTRB    :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DATA     :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inout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std_logic_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vector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7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PWRITE   :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PWAIT    :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DATO_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RD  :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in 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CE_RD    :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DIR      :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(7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DIR_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VLD  :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DATO     :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(7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DATO_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VLD :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 ;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architecture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rtl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cnt_epp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is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S1:std_logic;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S11:std_logic;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Q:std_logic;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S2:std_logic;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S22:std_logic;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Q2:std_logic;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------------------ADDRESS---------------------------------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AddrBiestableD1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 Q &lt;= '0';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BE47D1">
                        <w:rPr>
                          <w:sz w:val="16"/>
                          <w:szCs w:val="16"/>
                        </w:rPr>
                        <w:t>Q &lt;= ASTRB;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S1&lt;= ASTRB and not Q;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E47D1">
                        <w:rPr>
                          <w:sz w:val="16"/>
                          <w:szCs w:val="16"/>
                        </w:rPr>
                        <w:t>S11&lt;=S1 and not PWRITE;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AddrBiestableD2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E47D1">
                        <w:rPr>
                          <w:sz w:val="16"/>
                          <w:szCs w:val="16"/>
                        </w:rPr>
                        <w:t>DIR_VLD &lt;= '0';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>DIR_VLD &lt;= S11;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3B2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CC7445" wp14:editId="7B955A72">
                <wp:simplePos x="0" y="0"/>
                <wp:positionH relativeFrom="margin">
                  <wp:posOffset>2895600</wp:posOffset>
                </wp:positionH>
                <wp:positionV relativeFrom="paragraph">
                  <wp:posOffset>315595</wp:posOffset>
                </wp:positionV>
                <wp:extent cx="3067050" cy="61626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AddrBiestableD3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(CLK,RST,S11)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DIR &lt;= (others=&gt;'0');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(S11='1')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DIR &lt;= DATA;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-----------------DATA------------------------------------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DataBiestableD1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  Q2 &lt;= '0';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Q2 &lt;= DSTRB;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S2&lt;= DSTRB and not Q2;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S22&lt;=S2 and not PWRITE;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DataBiestableD2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 DATO_VLD &lt;= '0';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DATO_VLD &lt;= S22;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DataBiestableD3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(CLK,RST,S22)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DATO &lt;= (others=&gt;'0');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(S22='1')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DATO &lt;= DATA;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7445" id="_x0000_s1029" type="#_x0000_t202" style="position:absolute;margin-left:228pt;margin-top:24.85pt;width:241.5pt;height:48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sXJwIAAEw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">
                <v:textbox>
                  <w:txbxContent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AddrBiestableD3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(CLK,RST,S11)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DIR &lt;= (others=&gt;'0');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BE47D1">
                        <w:rPr>
                          <w:sz w:val="16"/>
                          <w:szCs w:val="16"/>
                        </w:rPr>
                        <w:t>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(S11='1')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DIR &lt;= DATA;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-----------------DATA------------------------------------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DataBiestableD1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  Q2 &lt;= '0';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Q2 &lt;= DSTRB;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S2&lt;= DSTRB and not Q2;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E47D1">
                        <w:rPr>
                          <w:sz w:val="16"/>
                          <w:szCs w:val="16"/>
                        </w:rPr>
                        <w:t>S22&lt;=S2 and not PWRITE;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DataBiestableD2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  DATO_VLD &lt;= '0';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DATO_VLD &lt;= S22;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DataBiestableD3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(CLK,RST,S22)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DATO &lt;= (others=&gt;'0');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(S22='1')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DATO &lt;= DATA;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  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2C" w:rsidRPr="00213B2C">
        <w:rPr>
          <w:rFonts w:ascii="Calibri" w:hAnsi="Calibri"/>
          <w:b/>
          <w:color w:val="000000"/>
          <w:sz w:val="22"/>
          <w:szCs w:val="22"/>
          <w:lang w:val="es-ES"/>
        </w:rPr>
        <w:t>A)</w:t>
      </w:r>
      <w:r w:rsidRPr="00BE47D1"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r w:rsidRPr="002E2AE6">
        <w:rPr>
          <w:rFonts w:ascii="Calibri" w:hAnsi="Calibri"/>
          <w:color w:val="000000"/>
          <w:sz w:val="22"/>
          <w:szCs w:val="22"/>
          <w:lang w:val="es-ES"/>
        </w:rPr>
        <w:t xml:space="preserve">Código VHDL de la entidad </w:t>
      </w:r>
      <w:proofErr w:type="spellStart"/>
      <w:r w:rsidRPr="002E2AE6">
        <w:rPr>
          <w:rFonts w:ascii="Calibri" w:hAnsi="Calibri"/>
          <w:b/>
          <w:bCs/>
          <w:i/>
          <w:iCs/>
          <w:color w:val="000000"/>
          <w:sz w:val="22"/>
          <w:szCs w:val="22"/>
          <w:lang w:val="es-ES"/>
        </w:rPr>
        <w:t>cnt_epp</w:t>
      </w:r>
      <w:proofErr w:type="spellEnd"/>
      <w:r>
        <w:rPr>
          <w:lang w:val="es-ES"/>
        </w:rPr>
        <w:t>:</w:t>
      </w:r>
    </w:p>
    <w:p w:rsidR="002E2AE6" w:rsidRDefault="00D60D90" w:rsidP="002E2AE6">
      <w:pPr>
        <w:jc w:val="center"/>
        <w:rPr>
          <w:lang w:val="es-ES"/>
        </w:rPr>
      </w:pPr>
      <w:r w:rsidRPr="00BE47D1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B598EE" wp14:editId="72B89A94">
                <wp:simplePos x="0" y="0"/>
                <wp:positionH relativeFrom="margin">
                  <wp:posOffset>-409575</wp:posOffset>
                </wp:positionH>
                <wp:positionV relativeFrom="paragraph">
                  <wp:posOffset>219075</wp:posOffset>
                </wp:positionV>
                <wp:extent cx="3619500" cy="2971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tristate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buffer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>DATA&lt;= DATO_RD when ((PWRITE= '1') and (DSTRB='1')) else (others =&gt; 'Z');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PWAITbiestableD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PWAIT &lt;= '0';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>PWAIT &lt;= (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not(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ASTRB)) and (not(DSTRB));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CE_RDbiestableD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:process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(CLK,RST,PWRITE)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(RST='1')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CE_RD &lt;= '1';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elsif</w:t>
                            </w:r>
                            <w:proofErr w:type="spellEnd"/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CLK'event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and CLK='1')then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(PWRITE='1') then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CE_RD &lt;= DSTRB;  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E47D1" w:rsidRPr="00BE47D1" w:rsidRDefault="00BE47D1" w:rsidP="00BE47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47D1">
                              <w:rPr>
                                <w:sz w:val="16"/>
                                <w:szCs w:val="16"/>
                              </w:rPr>
                              <w:t>rtl</w:t>
                            </w:r>
                            <w:proofErr w:type="spellEnd"/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98EE" id="_x0000_s1030" type="#_x0000_t202" style="position:absolute;left:0;text-align:left;margin-left:-32.25pt;margin-top:17.25pt;width:285pt;height:23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">
                <v:textbox>
                  <w:txbxContent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tristate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buffer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>DATA&lt;= DATO_RD when ((PWRITE= '1') and (DSTRB='1')) else (others =&gt; 'Z');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PWAITbiestableD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PWAIT &lt;= '0';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>PWAIT &lt;= (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not(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ASTRB)) and (not(DSTRB));         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CE_RDbiestableD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:process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(CLK,RST,PWRITE)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(RST='1')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  CE_RD &lt;= '1';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elsif</w:t>
                      </w:r>
                      <w:proofErr w:type="spellEnd"/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CLK'event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 and CLK='1')then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(PWRITE='1') then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CE_RD &lt;= DSTRB;  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  <w:r w:rsidRPr="00BE47D1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BE47D1" w:rsidRPr="00BE47D1" w:rsidRDefault="00BE47D1" w:rsidP="00BE47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E47D1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47D1">
                        <w:rPr>
                          <w:sz w:val="16"/>
                          <w:szCs w:val="16"/>
                        </w:rPr>
                        <w:t>rtl</w:t>
                      </w:r>
                      <w:proofErr w:type="spellEnd"/>
                      <w:r w:rsidRPr="00BE47D1">
                        <w:rPr>
                          <w:sz w:val="16"/>
                          <w:szCs w:val="16"/>
                        </w:rPr>
                        <w:t xml:space="preserve">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AE6" w:rsidRDefault="002E2AE6" w:rsidP="002E2AE6">
      <w:pPr>
        <w:rPr>
          <w:lang w:val="es-ES"/>
        </w:rPr>
      </w:pPr>
    </w:p>
    <w:p w:rsidR="002E2AE6" w:rsidRDefault="002E2AE6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BE47D1" w:rsidP="002E2AE6">
      <w:pPr>
        <w:jc w:val="center"/>
        <w:rPr>
          <w:lang w:val="es-ES"/>
        </w:rPr>
      </w:pPr>
    </w:p>
    <w:p w:rsidR="00BE47D1" w:rsidRDefault="00D60D90" w:rsidP="00BE47D1">
      <w:pPr>
        <w:rPr>
          <w:lang w:val="es-ES"/>
        </w:rPr>
      </w:pPr>
      <w:r w:rsidRPr="00213B2C">
        <w:rPr>
          <w:rFonts w:ascii="Calibri" w:hAnsi="Calibri"/>
          <w:b/>
          <w:noProof/>
          <w:color w:val="000000"/>
          <w:sz w:val="22"/>
          <w:szCs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494C4F" wp14:editId="4A0158C0">
                <wp:simplePos x="0" y="0"/>
                <wp:positionH relativeFrom="margin">
                  <wp:posOffset>3038475</wp:posOffset>
                </wp:positionH>
                <wp:positionV relativeFrom="paragraph">
                  <wp:posOffset>263525</wp:posOffset>
                </wp:positionV>
                <wp:extent cx="2971800" cy="4438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43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procedure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( address : in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inout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: in    character) is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PWRITE   &lt;= '0';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ASTRB     &lt;= '0';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&lt;= address;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T_clk_epp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EPP_cicle_length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ASTRB    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&lt;= (others =&gt; 'Z');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PWRITE  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T_clk_epp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EPP_cicle_length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--------------------------------------------------------------------------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'w' then                 --  write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PWRITE &lt;= '0';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&lt;=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--------------------------------------------------------------------------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DSTRB     &lt;= '0';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T_clk_epp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EPP_cicle_length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;   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--------------------------------------------------------------------------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'r' then         --  read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:= data;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if;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--------------------------------------------------------------------------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DSTRB  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&lt;= (others =&gt; 'Z');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PWRITE &lt;= '1';</w:t>
                            </w:r>
                          </w:p>
                          <w:p w:rsid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until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procedure;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4C4F" id="_x0000_s1031" type="#_x0000_t202" style="position:absolute;margin-left:239.25pt;margin-top:20.75pt;width:234pt;height:34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opKA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">
                <v:textbox>
                  <w:txbxContent>
                    <w:p w:rsid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( address : in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inout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   : in    character) is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60D90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PWRITE   &lt;= '0';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ASTRB     &lt;= '0';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   &lt;= address;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T_clk_epp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EPP_cicle_length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ASTRB    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   &lt;= (others =&gt; 'Z');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PWRITE  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T_clk_epp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EPP_cicle_length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--------------------------------------------------------------------------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'w' then                 --  write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PWRITE &lt;= '0';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 &lt;=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  <w:r w:rsidRPr="00D60D90">
                        <w:rPr>
                          <w:sz w:val="16"/>
                          <w:szCs w:val="16"/>
                        </w:rPr>
                        <w:tab/>
                      </w:r>
                      <w:r w:rsidRPr="00D60D90">
                        <w:rPr>
                          <w:sz w:val="16"/>
                          <w:szCs w:val="16"/>
                        </w:rPr>
                        <w:tab/>
                      </w:r>
                      <w:r w:rsidRPr="00D60D90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--------------------------------------------------------------------------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DSTRB     &lt;= '0';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T_clk_epp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EPP_cicle_length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;   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--------------------------------------------------------------------------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'r' then         --  read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:= data;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if;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--------------------------------------------------------------------------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DSTRB  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 &lt;= (others =&gt; 'Z');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PWRITE &lt;= '1';</w:t>
                      </w:r>
                    </w:p>
                    <w:p w:rsid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until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procedure;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3B2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B6A6BA" wp14:editId="6A26F367">
                <wp:simplePos x="0" y="0"/>
                <wp:positionH relativeFrom="margin">
                  <wp:posOffset>-428625</wp:posOffset>
                </wp:positionH>
                <wp:positionV relativeFrom="paragraph">
                  <wp:posOffset>228600</wp:posOffset>
                </wp:positionV>
                <wp:extent cx="3152775" cy="4457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47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library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ieee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ieee.std_logic_1164.all;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ieee.numeric_std.all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std.textio.all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ieee.std_logic_textio.all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entity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epp_device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DATA   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inout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PWRITE :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DSTRB  :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ASTRB  :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PWAIT  :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in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epp_device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architecture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epp_device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T_clk_epp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 time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:= 100 ns;  -- Internal clock period.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:= '0'; 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-- Internal clock signal.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read_value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  := (others =&gt; '0');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dir_frec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( 7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 := x"F0";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dir_dpram1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( 7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 := x"A1";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dir_dpram2 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( 7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 := x"A2";</w:t>
                            </w:r>
                          </w:p>
                          <w:p w:rsid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EPP_cicle_length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natural</w:t>
                            </w:r>
                            <w:r w:rsidRPr="00D60D90">
                              <w:rPr>
                                <w:sz w:val="16"/>
                                <w:szCs w:val="16"/>
                              </w:rPr>
                              <w:t>:= 10;</w:t>
                            </w:r>
                          </w:p>
                          <w:p w:rsid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--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internal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clock signal generation.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not(</w:t>
                            </w:r>
                            <w:proofErr w:type="spellStart"/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) after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T_clk_epp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/2;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6BA" id="_x0000_s1032" type="#_x0000_t202" style="position:absolute;margin-left:-33.75pt;margin-top:18pt;width:248.25pt;height:35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">
                <v:textbox>
                  <w:txbxContent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BE47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library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ieee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use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ieee.std_logic_1164.all;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use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ieee.numeric_std.all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use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std.textio.all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use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ieee.std_logic_textio.all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entity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epp_device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is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port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(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DATA   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inout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PWRITE :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DSTRB  :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ASTRB  :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PWAIT  :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in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epp_device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architecture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epp_device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is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T_clk_epp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 time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 := 100 ns;  -- Internal clock period.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:= '0'; 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 -- Internal clock signal.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read_value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  := (others =&gt; '0');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dir_frec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( 7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 := x"F0";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dir_dpram1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( 7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 := x"A1";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  dir_dpram2 </w:t>
                      </w:r>
                      <w:r w:rsidRPr="00D60D9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( 7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 := x"A2";</w:t>
                      </w:r>
                    </w:p>
                    <w:p w:rsid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EPP_cicle_length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natural</w:t>
                      </w:r>
                      <w:r w:rsidRPr="00D60D90">
                        <w:rPr>
                          <w:sz w:val="16"/>
                          <w:szCs w:val="16"/>
                        </w:rPr>
                        <w:t>:= 10;</w:t>
                      </w:r>
                    </w:p>
                    <w:p w:rsid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--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internal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clock signal generation.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&lt;=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not(</w:t>
                      </w:r>
                      <w:proofErr w:type="spellStart"/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) after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T_clk_epp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/2;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2C" w:rsidRPr="00213B2C">
        <w:rPr>
          <w:rFonts w:ascii="Calibri" w:hAnsi="Calibri"/>
          <w:b/>
          <w:color w:val="000000"/>
          <w:sz w:val="22"/>
          <w:szCs w:val="22"/>
          <w:lang w:val="es-ES"/>
        </w:rPr>
        <w:t>B)</w:t>
      </w:r>
      <w:r w:rsidR="00213B2C"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r w:rsidR="00BE47D1" w:rsidRPr="002E2AE6">
        <w:rPr>
          <w:rFonts w:ascii="Calibri" w:hAnsi="Calibri"/>
          <w:color w:val="000000"/>
          <w:sz w:val="22"/>
          <w:szCs w:val="22"/>
          <w:lang w:val="es-ES"/>
        </w:rPr>
        <w:t xml:space="preserve">Código VHDL de la entidad </w:t>
      </w:r>
      <w:proofErr w:type="spellStart"/>
      <w:r w:rsidR="00BE47D1" w:rsidRPr="002E2AE6">
        <w:rPr>
          <w:rFonts w:ascii="Calibri" w:hAnsi="Calibri"/>
          <w:b/>
          <w:bCs/>
          <w:i/>
          <w:iCs/>
          <w:color w:val="000000"/>
          <w:sz w:val="22"/>
          <w:szCs w:val="22"/>
          <w:lang w:val="es-ES"/>
        </w:rPr>
        <w:t>epp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  <w:lang w:val="es-ES"/>
        </w:rPr>
        <w:t>_device</w:t>
      </w:r>
      <w:proofErr w:type="spellEnd"/>
      <w:r>
        <w:rPr>
          <w:lang w:val="es-ES"/>
        </w:rPr>
        <w:t xml:space="preserve"> modificado para realizar 3 escrituras y una lectura:</w:t>
      </w:r>
    </w:p>
    <w:p w:rsidR="00D60D90" w:rsidRDefault="00D60D90" w:rsidP="00BE47D1">
      <w:pPr>
        <w:rPr>
          <w:lang w:val="es-ES"/>
        </w:rPr>
      </w:pPr>
      <w:r w:rsidRPr="00D60D90">
        <w:rPr>
          <w:rFonts w:ascii="Calibri" w:hAnsi="Calibri"/>
          <w:noProof/>
          <w:color w:val="000000"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BEEE90" wp14:editId="14D2C49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962275" cy="59150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arch_in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: text 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bf : line;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: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--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inicialización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&lt;= (others =&gt; 'Z');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PWRITE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DSTRB  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ASTRB   &lt;= '1';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:= (others   =&gt; '0');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write values----------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130 ns;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DIR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:=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dir_dpram1;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DATO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:=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X"34";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( address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=&gt; 'w');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second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write values----------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130 ns;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DIR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:=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dir_dpram2;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DATO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:=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X"44";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( address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=&gt; 'w');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third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write values----------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130 ns;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60D90">
                              <w:rPr>
                                <w:sz w:val="16"/>
                                <w:szCs w:val="16"/>
                                <w:lang w:val="es-ES"/>
                              </w:rPr>
                              <w:t>DIR:=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  <w:lang w:val="es-ES"/>
                              </w:rPr>
                              <w:t>dir_frec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  <w:lang w:val="es-ES"/>
                              </w:rPr>
                              <w:t>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DATO:=X"54";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( address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=&gt; 'w');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>-----------------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first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read values----------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130 ns;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DIR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:=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>X"FF";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epp_cicle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( address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data_io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=&gt;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r_w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=&gt; 'r');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read_value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&lt;=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dato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;     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for 1 us;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report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"FIN CICLO R/W" severity failure;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D60D90" w:rsidRPr="00D60D90" w:rsidRDefault="00D60D90" w:rsidP="00D60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D60D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0D90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Pr="00D60D90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EE90" id="_x0000_s1033" type="#_x0000_t202" style="position:absolute;margin-left:0;margin-top:1pt;width:233.25pt;height:465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">
                <v:textbox>
                  <w:txbxContent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file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arch_in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: text 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variable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bf : line;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variable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variable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: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--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inicialización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 &lt;= (others =&gt; 'Z');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PWRITE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DSTRB  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ASTRB   &lt;= '1';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 := (others   =&gt; '0');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first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write values----------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130 ns;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DIR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:=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dir_dpram1;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DATO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:=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X"34";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( address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   =&gt; 'w');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second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write values----------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130 ns;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DIR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:=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dir_dpram2;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DATO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:=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X"44";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( address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   =&gt; 'w');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third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write values----------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130 ns;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D60D90">
                        <w:rPr>
                          <w:sz w:val="16"/>
                          <w:szCs w:val="16"/>
                          <w:lang w:val="es-ES"/>
                        </w:rPr>
                        <w:t>DIR:=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  <w:lang w:val="es-ES"/>
                        </w:rPr>
                        <w:t>dir_frec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  <w:lang w:val="es-ES"/>
                        </w:rPr>
                        <w:t>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D60D90">
                        <w:rPr>
                          <w:sz w:val="16"/>
                          <w:szCs w:val="16"/>
                          <w:lang w:val="es-ES"/>
                        </w:rPr>
                        <w:t xml:space="preserve">    DATO:=X"54";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  <w:lang w:val="es-ES"/>
                        </w:rPr>
                        <w:t xml:space="preserve">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( address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   =&gt; 'w');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>-----------------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first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read values----------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130 ns;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DIR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:=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>X"FF";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epp_cicle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( address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data_io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=&gt;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r_w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     =&gt; 'r');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read_value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&lt;=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dato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 xml:space="preserve">;     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for 1 us;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report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"FIN CICLO R/W" severity failure;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r w:rsidRPr="00D60D90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D60D90" w:rsidRPr="00D60D90" w:rsidRDefault="00D60D90" w:rsidP="00D60D9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60D90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D60D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0D90">
                        <w:rPr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Pr="00D60D90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D60D90" w:rsidRDefault="00D60D90" w:rsidP="00BE47D1">
      <w:pPr>
        <w:rPr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color w:val="000000"/>
          <w:sz w:val="22"/>
          <w:szCs w:val="22"/>
          <w:lang w:val="es-ES"/>
        </w:rPr>
      </w:pPr>
    </w:p>
    <w:p w:rsidR="00213B2C" w:rsidRDefault="00213B2C" w:rsidP="00BE47D1">
      <w:pPr>
        <w:rPr>
          <w:rFonts w:ascii="Calibri" w:hAnsi="Calibri"/>
          <w:b/>
          <w:i/>
          <w:color w:val="000000"/>
          <w:sz w:val="22"/>
          <w:szCs w:val="22"/>
          <w:lang w:val="es-ES"/>
        </w:rPr>
      </w:pPr>
      <w:bookmarkStart w:id="0" w:name="_GoBack"/>
      <w:r w:rsidRPr="00213B2C">
        <w:rPr>
          <w:rFonts w:ascii="Calibri" w:hAnsi="Calibri"/>
          <w:b/>
          <w:color w:val="000000"/>
          <w:sz w:val="22"/>
          <w:szCs w:val="22"/>
          <w:lang w:val="es-ES"/>
        </w:rPr>
        <w:lastRenderedPageBreak/>
        <w:t>C)</w:t>
      </w:r>
      <w:r>
        <w:rPr>
          <w:rFonts w:ascii="Calibri" w:hAnsi="Calibri"/>
          <w:color w:val="000000"/>
          <w:sz w:val="22"/>
          <w:szCs w:val="22"/>
          <w:lang w:val="es-ES"/>
        </w:rPr>
        <w:t xml:space="preserve"> </w:t>
      </w:r>
      <w:bookmarkEnd w:id="0"/>
      <w:r w:rsidR="00D60D90">
        <w:rPr>
          <w:rFonts w:ascii="Calibri" w:hAnsi="Calibri"/>
          <w:color w:val="000000"/>
          <w:sz w:val="22"/>
          <w:szCs w:val="22"/>
          <w:lang w:val="es-ES"/>
        </w:rPr>
        <w:t xml:space="preserve">Código VHDL del </w:t>
      </w:r>
      <w:proofErr w:type="spellStart"/>
      <w:r w:rsidR="00D60D90">
        <w:rPr>
          <w:rFonts w:ascii="Calibri" w:hAnsi="Calibri"/>
          <w:color w:val="000000"/>
          <w:sz w:val="22"/>
          <w:szCs w:val="22"/>
          <w:lang w:val="es-ES"/>
        </w:rPr>
        <w:t>testbench</w:t>
      </w:r>
      <w:proofErr w:type="spellEnd"/>
      <w:r w:rsidR="00D60D90">
        <w:rPr>
          <w:rFonts w:ascii="Calibri" w:hAnsi="Calibri"/>
          <w:color w:val="000000"/>
          <w:sz w:val="22"/>
          <w:szCs w:val="22"/>
          <w:lang w:val="es-ES"/>
        </w:rPr>
        <w:t xml:space="preserve"> de simulación </w:t>
      </w:r>
      <w:proofErr w:type="spellStart"/>
      <w:r w:rsidR="00D60D90" w:rsidRPr="00D60D90">
        <w:rPr>
          <w:rFonts w:ascii="Calibri" w:hAnsi="Calibri"/>
          <w:b/>
          <w:i/>
          <w:color w:val="000000"/>
          <w:sz w:val="22"/>
          <w:szCs w:val="22"/>
          <w:lang w:val="es-ES"/>
        </w:rPr>
        <w:t>cnt_epp_tb</w:t>
      </w:r>
      <w:proofErr w:type="spellEnd"/>
      <w:r w:rsidR="00D60D90">
        <w:rPr>
          <w:rFonts w:ascii="Calibri" w:hAnsi="Calibri"/>
          <w:b/>
          <w:i/>
          <w:color w:val="000000"/>
          <w:sz w:val="22"/>
          <w:szCs w:val="22"/>
          <w:lang w:val="es-ES"/>
        </w:rPr>
        <w:t>:</w:t>
      </w:r>
    </w:p>
    <w:p w:rsidR="00213B2C" w:rsidRPr="002E2AE6" w:rsidRDefault="00213B2C" w:rsidP="00BE47D1">
      <w:pPr>
        <w:rPr>
          <w:lang w:val="es-ES"/>
        </w:rPr>
      </w:pPr>
      <w:r w:rsidRPr="00D60D90">
        <w:rPr>
          <w:rFonts w:ascii="Calibri" w:hAnsi="Calibri"/>
          <w:noProof/>
          <w:color w:val="000000"/>
          <w:sz w:val="22"/>
          <w:szCs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68B276" wp14:editId="4E9334F4">
                <wp:simplePos x="0" y="0"/>
                <wp:positionH relativeFrom="margin">
                  <wp:posOffset>3381375</wp:posOffset>
                </wp:positionH>
                <wp:positionV relativeFrom="paragraph">
                  <wp:posOffset>84455</wp:posOffset>
                </wp:positionV>
                <wp:extent cx="2781300" cy="77628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-- Instantiate the Unit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Under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Test (UUT)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uut</w:t>
                            </w:r>
                            <w:proofErr w:type="spellEnd"/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PORT MAP (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CLK =&gt; CLK,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RST =&gt; RST,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ASTRB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ASTRB_comm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DSTRB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DSTRB_comm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DATA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DATA_comm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PWRITE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PWRITE_comm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PWAIT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PWAIT_comm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DATO_RD =&gt;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DATO_RD_comm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CE_RD =&gt; CE_RD,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DIR =&gt; DIR,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213B2C">
                              <w:rPr>
                                <w:sz w:val="16"/>
                                <w:szCs w:val="16"/>
                                <w:lang w:val="es-ES"/>
                              </w:rPr>
                              <w:t>DIR_VLD =&gt; DIR_VLD,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     DATO =&gt; DATO,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    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>DATO_VLD =&gt; DATO_VLD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eppDevice: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>epp_device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map(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DATA=&gt;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DATA_comm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PWRITE=&gt;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PWRITE_comm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DSTRB=&gt;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DSTRB_comm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ASTRB=&gt;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ASTRB_comm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PWAIT=&gt;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PWAIT_comm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-- Clock process definitions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CLK_process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:process</w:t>
                            </w:r>
                            <w:proofErr w:type="gram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CLK &lt;= '0';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CLK_period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/2;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CLK &lt;= '1';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CLK_period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/2;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RST_process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:process</w:t>
                            </w:r>
                            <w:proofErr w:type="gram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wait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for 5 ns;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RST &lt;= '0';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process;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D60D90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END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rtl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B276" id="_x0000_s1034" type="#_x0000_t202" style="position:absolute;margin-left:266.25pt;margin-top:6.65pt;width:219pt;height:61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">
                <v:textbox>
                  <w:txbxContent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>BEGIN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-- Instantiate the Unit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Under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Test (UUT)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uut</w:t>
                      </w:r>
                      <w:proofErr w:type="spellEnd"/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PORT MAP (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CLK =&gt; CLK,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RST =&gt; RST,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ASTRB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ASTRB_comm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DSTRB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DSTRB_comm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DATA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DATA_comm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PWRITE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PWRITE_comm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PWAIT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PWAIT_comm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DATO_RD =&gt;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DATO_RD_comm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CE_RD =&gt; CE_RD,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DIR =&gt; DIR,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213B2C">
                        <w:rPr>
                          <w:sz w:val="16"/>
                          <w:szCs w:val="16"/>
                          <w:lang w:val="es-ES"/>
                        </w:rPr>
                        <w:t>DIR_VLD =&gt; DIR_VLD,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213B2C">
                        <w:rPr>
                          <w:sz w:val="16"/>
                          <w:szCs w:val="16"/>
                          <w:lang w:val="es-ES"/>
                        </w:rPr>
                        <w:t xml:space="preserve">          DATO =&gt; DATO,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  <w:lang w:val="es-ES"/>
                        </w:rPr>
                        <w:t xml:space="preserve">          </w:t>
                      </w:r>
                      <w:r w:rsidRPr="00213B2C">
                        <w:rPr>
                          <w:sz w:val="16"/>
                          <w:szCs w:val="16"/>
                        </w:rPr>
                        <w:t>DATO_VLD =&gt; DATO_VLD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eppDevice: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>epp_device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port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map(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DATA=&gt;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DATA_comm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PWRITE=&gt;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PWRITE_comm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DSTRB=&gt;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DSTRB_comm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ASTRB=&gt;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ASTRB_comm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PWAIT=&gt;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PWAIT_comm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-- Clock process definitions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CLK_process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:process</w:t>
                      </w:r>
                      <w:proofErr w:type="gram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CLK &lt;= '0';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CLK_period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/2;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CLK &lt;= '1';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for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CLK_period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/2;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RST_process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:process</w:t>
                      </w:r>
                      <w:proofErr w:type="gram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begin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wait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for 5 ns;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RST &lt;= '0';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process;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D60D90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END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rtl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D90">
        <w:rPr>
          <w:rFonts w:ascii="Calibri" w:hAnsi="Calibri"/>
          <w:noProof/>
          <w:color w:val="000000"/>
          <w:sz w:val="22"/>
          <w:szCs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D217E2" wp14:editId="19EB2F44">
                <wp:simplePos x="0" y="0"/>
                <wp:positionH relativeFrom="margin">
                  <wp:posOffset>-304800</wp:posOffset>
                </wp:positionH>
                <wp:positionV relativeFrom="paragraph">
                  <wp:posOffset>93980</wp:posOffset>
                </wp:positionV>
                <wp:extent cx="3162300" cy="77628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LIBRARY </w:t>
                            </w:r>
                            <w:proofErr w:type="spellStart"/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ieee</w:t>
                            </w:r>
                            <w:proofErr w:type="spellEnd"/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>USE ieee.std_logic_1164.ALL;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ENTITY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cnt_epp_tb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END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cnt_epp_tb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ARCHITECTURE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rtl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cnt_epp_tb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-- Component Declaration for the Unit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Under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Test (UUT)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COMPONENT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PORT(</w:t>
                            </w:r>
                            <w:proofErr w:type="gram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RST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ASTRB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DSTRB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DATA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PWRITE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PWAIT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DATO_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RD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CE_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RD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DIR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DIR_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VLD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DATO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 DATO_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VLD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  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END COMPONENT;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COMPONENT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epp_device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DATA   :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inout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PWRITE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out 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DSTRB   : out 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ASTRB   : out 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PWAIT  :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in   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>END COMPONENT;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ASTRB_comm:std_logic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DSTRB_comm:std_logic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PWRITE_comm:std_logic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PWAIT_comm:std_logic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DATA_comm:std_logic_vector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cnt_epp</w:t>
                            </w:r>
                            <w:proofErr w:type="spellEnd"/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DATO_RD_comm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0):=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x"AA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CE_RD :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3B2C">
                              <w:rPr>
                                <w:sz w:val="16"/>
                                <w:szCs w:val="16"/>
                              </w:rPr>
                              <w:tab/>
                              <w:t>DIR :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DIR_VLD :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DATO :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std_logic_vector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(7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downto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0);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DATO_VLD :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-- Clock period definitions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CLK_period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 time := 10 ns;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gram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rst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: </w:t>
                            </w:r>
                            <w:proofErr w:type="spellStart"/>
                            <w:r w:rsidRPr="00213B2C">
                              <w:rPr>
                                <w:sz w:val="16"/>
                                <w:szCs w:val="16"/>
                              </w:rPr>
                              <w:t>std_logic</w:t>
                            </w:r>
                            <w:proofErr w:type="spellEnd"/>
                            <w:r w:rsidRPr="00213B2C">
                              <w:rPr>
                                <w:sz w:val="16"/>
                                <w:szCs w:val="16"/>
                              </w:rPr>
                              <w:t>:='1';</w:t>
                            </w:r>
                          </w:p>
                          <w:p w:rsidR="00213B2C" w:rsidRPr="00213B2C" w:rsidRDefault="00213B2C" w:rsidP="00213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B2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17E2" id="_x0000_s1035" type="#_x0000_t202" style="position:absolute;margin-left:-24pt;margin-top:7.4pt;width:249pt;height:61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">
                <v:textbox>
                  <w:txbxContent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LIBRARY </w:t>
                      </w:r>
                      <w:proofErr w:type="spellStart"/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ieee</w:t>
                      </w:r>
                      <w:proofErr w:type="spellEnd"/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>USE ieee.std_logic_1164.ALL;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ENTITY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cnt_epp_tb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IS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END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cnt_epp_tb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ARCHITECTURE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rtl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cnt_epp_tb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IS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-- Component Declaration for the Unit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Under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Test (UUT)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COMPONENT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PORT(</w:t>
                      </w:r>
                      <w:proofErr w:type="gram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CLK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RST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ASTRB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DSTRB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DATA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PWRITE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PWAIT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DATO_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RD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CE_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RD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DIR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DIR_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VLD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DATO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 DATO_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VLD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  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END COMPONENT;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COMPONENT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epp_device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port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(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DATA   :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inout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PWRITE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out 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DSTRB   : out 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ASTRB   : out 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PWAIT  :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in   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>END COMPONENT;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ASTRB_comm:std_logic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DSTRB_comm:std_logic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PWRITE_comm:std_logic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PWAIT_comm:std_logic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DATA_comm:std_logic_vector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cnt_epp</w:t>
                      </w:r>
                      <w:proofErr w:type="spellEnd"/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DATO_RD_comm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0):=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x"AA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";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CE_RD :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13B2C">
                        <w:rPr>
                          <w:sz w:val="16"/>
                          <w:szCs w:val="16"/>
                        </w:rPr>
                        <w:tab/>
                        <w:t>DIR :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  DIR_VLD :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  DATO :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std_logic_vector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(7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downto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0);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  DATO_VLD :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-- Clock period definitions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constant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CLK_period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 time := 10 ns;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13B2C">
                        <w:rPr>
                          <w:sz w:val="16"/>
                          <w:szCs w:val="16"/>
                        </w:rPr>
                        <w:t>signal</w:t>
                      </w:r>
                      <w:proofErr w:type="gramEnd"/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rst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 xml:space="preserve"> : </w:t>
                      </w:r>
                      <w:proofErr w:type="spellStart"/>
                      <w:r w:rsidRPr="00213B2C">
                        <w:rPr>
                          <w:sz w:val="16"/>
                          <w:szCs w:val="16"/>
                        </w:rPr>
                        <w:t>std_logic</w:t>
                      </w:r>
                      <w:proofErr w:type="spellEnd"/>
                      <w:r w:rsidRPr="00213B2C">
                        <w:rPr>
                          <w:sz w:val="16"/>
                          <w:szCs w:val="16"/>
                        </w:rPr>
                        <w:t>:='1';</w:t>
                      </w:r>
                    </w:p>
                    <w:p w:rsidR="00213B2C" w:rsidRPr="00213B2C" w:rsidRDefault="00213B2C" w:rsidP="00213B2C">
                      <w:pPr>
                        <w:rPr>
                          <w:sz w:val="16"/>
                          <w:szCs w:val="16"/>
                        </w:rPr>
                      </w:pPr>
                      <w:r w:rsidRPr="00213B2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13B2C" w:rsidRPr="002E2AE6" w:rsidSect="002E2AE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E6"/>
    <w:rsid w:val="00213B2C"/>
    <w:rsid w:val="002E2AE6"/>
    <w:rsid w:val="0047384F"/>
    <w:rsid w:val="00B255AA"/>
    <w:rsid w:val="00BE47D1"/>
    <w:rsid w:val="00D6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40610D7-778C-40D9-9268-85056C7C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NoSpacing">
    <w:name w:val="No Spacing"/>
    <w:link w:val="NoSpacingChar"/>
    <w:uiPriority w:val="1"/>
    <w:qFormat/>
    <w:rsid w:val="002E2AE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E2AE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Word%202007%20loo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83A40-913E-486E-B134-49E2B577A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2007 look template.dotx</Template>
  <TotalTime>156</TotalTime>
  <Pages>5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Modelado y síntesis de sistemas electrónicos digitales</vt:lpstr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y síntesis de sistemas electrónicos digitales</dc:title>
  <dc:subject>Practica Laboratorio</dc:subject>
  <dc:creator>christopher HYDE PEINADO 09046047D</dc:creator>
  <cp:keywords/>
  <dc:description/>
  <cp:lastModifiedBy>christopher</cp:lastModifiedBy>
  <cp:revision>2</cp:revision>
  <dcterms:created xsi:type="dcterms:W3CDTF">2014-11-12T20:08:00Z</dcterms:created>
  <dcterms:modified xsi:type="dcterms:W3CDTF">2014-11-13T14:03:00Z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TC017730729991</vt:lpwstr>
  </property>
</Properties>
</file>